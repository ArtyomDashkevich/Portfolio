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03"/>
        <w:gridCol w:w="650"/>
        <w:gridCol w:w="6547"/>
      </w:tblGrid>
      <w:tr w:rsidR="00A705FC" w14:paraId="3ECFF6BC" w14:textId="77777777" w:rsidTr="00311F9F">
        <w:tc>
          <w:tcPr>
            <w:tcW w:w="3603" w:type="dxa"/>
          </w:tcPr>
          <w:p w14:paraId="64F8799C" w14:textId="10140A15" w:rsidR="00A705FC" w:rsidRDefault="00A705FC" w:rsidP="00A705FC">
            <w:pPr>
              <w:pStyle w:val="3"/>
            </w:pPr>
            <w:r>
              <w:rPr>
                <w:noProof/>
              </w:rPr>
              <w:drawing>
                <wp:inline distT="0" distB="0" distL="0" distR="0" wp14:anchorId="7EA95356" wp14:editId="40EEF5FD">
                  <wp:extent cx="2141855" cy="1425575"/>
                  <wp:effectExtent l="0" t="0" r="0" b="3175"/>
                  <wp:docPr id="842221066" name="Рисунок 84222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3EEA8" w14:textId="2FDA4E3E" w:rsidR="00A705FC" w:rsidRDefault="00000000" w:rsidP="00A705FC">
            <w:pPr>
              <w:pStyle w:val="3"/>
            </w:pPr>
            <w:sdt>
              <w:sdtPr>
                <w:id w:val="-1711873194"/>
                <w:placeholder>
                  <w:docPart w:val="8A2AE7B2EB8D4E66A61C86B72AE9572E"/>
                </w:placeholder>
                <w:temporary/>
                <w:showingPlcHdr/>
                <w15:appearance w15:val="hidden"/>
              </w:sdtPr>
              <w:sdtContent>
                <w:r w:rsidR="00A705FC" w:rsidRPr="00D5459D">
                  <w:t>Profile</w:t>
                </w:r>
              </w:sdtContent>
            </w:sdt>
          </w:p>
          <w:p w14:paraId="704761BE" w14:textId="05D51481" w:rsidR="00A705FC" w:rsidRDefault="00A705FC" w:rsidP="00A705FC">
            <w:pPr>
              <w:pStyle w:val="af3"/>
            </w:pPr>
            <w:r w:rsidRPr="001D579C">
              <w:t xml:space="preserve">     </w:t>
            </w:r>
            <w:r w:rsidRPr="001C1D8F">
              <w:t>I have a passion for the work and I am willing to work hard.</w:t>
            </w:r>
            <w:r>
              <w:t xml:space="preserve"> </w:t>
            </w:r>
            <w:r w:rsidRPr="001C1D8F">
              <w:t>Resistant to stressful situations, attentive to details.</w:t>
            </w:r>
          </w:p>
          <w:p w14:paraId="6ED740AF" w14:textId="00ECA621" w:rsidR="00A705FC" w:rsidRPr="00D856F8" w:rsidRDefault="00A705FC" w:rsidP="00A705FC">
            <w:pPr>
              <w:pStyle w:val="af3"/>
              <w:rPr>
                <w:rFonts w:eastAsia="Times New Roman"/>
              </w:rPr>
            </w:pPr>
            <w:r>
              <w:t xml:space="preserve">I am </w:t>
            </w:r>
            <w:r w:rsidRPr="00D856F8">
              <w:t>responsible and sociable.</w:t>
            </w:r>
            <w:r>
              <w:t xml:space="preserve"> </w:t>
            </w:r>
            <w:r w:rsidRPr="00D856F8">
              <w:t>I am</w:t>
            </w:r>
            <w:r>
              <w:t xml:space="preserve"> </w:t>
            </w:r>
            <w:r w:rsidRPr="00D856F8">
              <w:t>ready to be a reliable, efficient.</w:t>
            </w:r>
          </w:p>
          <w:p w14:paraId="7D7DB77F" w14:textId="77777777" w:rsidR="00A705FC" w:rsidRDefault="00A705FC" w:rsidP="00A705FC"/>
          <w:p w14:paraId="5AF57E8B" w14:textId="77777777" w:rsidR="00A705FC" w:rsidRDefault="00A705FC" w:rsidP="00A705FC"/>
          <w:p w14:paraId="17047AA2" w14:textId="77777777" w:rsidR="00A705FC" w:rsidRPr="00CB0055" w:rsidRDefault="00000000" w:rsidP="00A705FC">
            <w:pPr>
              <w:pStyle w:val="3"/>
            </w:pPr>
            <w:sdt>
              <w:sdtPr>
                <w:id w:val="-1954003311"/>
                <w:placeholder>
                  <w:docPart w:val="76F2BE1B594D455B81DBD5342D62DB6B"/>
                </w:placeholder>
                <w:temporary/>
                <w:showingPlcHdr/>
                <w15:appearance w15:val="hidden"/>
              </w:sdtPr>
              <w:sdtContent>
                <w:r w:rsidR="00A705FC" w:rsidRPr="00C039FE">
                  <w:t>Contact</w:t>
                </w:r>
              </w:sdtContent>
            </w:sdt>
          </w:p>
          <w:p w14:paraId="21E14E0E" w14:textId="77777777" w:rsidR="00A705FC" w:rsidRDefault="00000000" w:rsidP="00A705FC">
            <w:sdt>
              <w:sdtPr>
                <w:id w:val="1111563247"/>
                <w:placeholder>
                  <w:docPart w:val="AA6532C4CFAC4E20AD9C115DA5FCEE5D"/>
                </w:placeholder>
                <w:temporary/>
                <w:showingPlcHdr/>
                <w15:appearance w15:val="hidden"/>
              </w:sdtPr>
              <w:sdtContent>
                <w:r w:rsidR="00A705FC" w:rsidRPr="004D3011">
                  <w:t>PHONE:</w:t>
                </w:r>
              </w:sdtContent>
            </w:sdt>
          </w:p>
          <w:p w14:paraId="5B7C2136" w14:textId="3827A1ED" w:rsidR="00A705FC" w:rsidRDefault="00A705FC" w:rsidP="00A705FC">
            <w:r w:rsidRPr="00C3531A">
              <w:t>+375(29)148-88-59</w:t>
            </w:r>
          </w:p>
          <w:p w14:paraId="44130250" w14:textId="77777777" w:rsidR="00A705FC" w:rsidRPr="004D3011" w:rsidRDefault="00A705FC" w:rsidP="00A705FC"/>
          <w:p w14:paraId="284C8DE8" w14:textId="77777777" w:rsidR="00A705FC" w:rsidRDefault="00000000" w:rsidP="00A705FC">
            <w:sdt>
              <w:sdtPr>
                <w:id w:val="-672802004"/>
                <w:placeholder>
                  <w:docPart w:val="992CEA22F8B94D61BBD394C79DEFED85"/>
                </w:placeholder>
                <w:temporary/>
                <w:showingPlcHdr/>
                <w15:appearance w15:val="hidden"/>
              </w:sdtPr>
              <w:sdtContent>
                <w:r w:rsidR="00A705FC">
                  <w:t>LINKEDIN:</w:t>
                </w:r>
              </w:sdtContent>
            </w:sdt>
          </w:p>
          <w:p w14:paraId="1BECC4C4" w14:textId="48F55258" w:rsidR="00A705FC" w:rsidRDefault="00000000" w:rsidP="00A705FC">
            <w:pPr>
              <w:rPr>
                <w:rStyle w:val="a9"/>
                <w:color w:val="EAB290" w:themeColor="accent2" w:themeTint="99"/>
                <w:lang w:val="ru-RU"/>
              </w:rPr>
            </w:pPr>
            <w:hyperlink r:id="rId9" w:history="1">
              <w:r w:rsidR="00A705FC" w:rsidRPr="00986F0C">
                <w:rPr>
                  <w:rStyle w:val="a9"/>
                  <w:color w:val="EAB290" w:themeColor="accent2" w:themeTint="99"/>
                </w:rPr>
                <w:t>Artyom Dashkevich</w:t>
              </w:r>
            </w:hyperlink>
          </w:p>
          <w:p w14:paraId="0813DFBF" w14:textId="7B713AE9" w:rsidR="00F502AC" w:rsidRPr="00F502AC" w:rsidRDefault="00F502AC" w:rsidP="00A705FC">
            <w:pPr>
              <w:rPr>
                <w:color w:val="B85A22" w:themeColor="accent2" w:themeShade="BF"/>
                <w:u w:val="single"/>
              </w:rPr>
            </w:pPr>
          </w:p>
          <w:p w14:paraId="6545519E" w14:textId="0667031C" w:rsidR="00A705FC" w:rsidRDefault="00F502AC" w:rsidP="00A705FC">
            <w:r>
              <w:t>GITHAB:</w:t>
            </w:r>
          </w:p>
          <w:p w14:paraId="43A15B01" w14:textId="19CFCFF6" w:rsidR="00F502AC" w:rsidRPr="00F502AC" w:rsidRDefault="00F502AC" w:rsidP="00A705FC">
            <w:pPr>
              <w:rPr>
                <w:lang w:val="ru-RU"/>
              </w:rPr>
            </w:pPr>
            <w:hyperlink r:id="rId10" w:history="1">
              <w:r w:rsidRPr="00F502AC">
                <w:rPr>
                  <w:rStyle w:val="a9"/>
                  <w:lang w:val="ru-RU"/>
                </w:rPr>
                <w:t>https://github.com/A</w:t>
              </w:r>
              <w:r w:rsidRPr="00F502AC">
                <w:rPr>
                  <w:rStyle w:val="a9"/>
                  <w:lang w:val="ru-RU"/>
                </w:rPr>
                <w:t>r</w:t>
              </w:r>
              <w:r w:rsidRPr="00F502AC">
                <w:rPr>
                  <w:rStyle w:val="a9"/>
                  <w:lang w:val="ru-RU"/>
                </w:rPr>
                <w:t>tyomDashkevich</w:t>
              </w:r>
            </w:hyperlink>
          </w:p>
          <w:p w14:paraId="5EF64603" w14:textId="77777777" w:rsidR="00F502AC" w:rsidRDefault="00F502AC" w:rsidP="00A705FC"/>
          <w:p w14:paraId="0461E588" w14:textId="2E769A09" w:rsidR="00A705FC" w:rsidRDefault="00000000" w:rsidP="00A705FC">
            <w:sdt>
              <w:sdtPr>
                <w:id w:val="-240260293"/>
                <w:placeholder>
                  <w:docPart w:val="BAC499582AFD4717BDEB1F4FCD26512C"/>
                </w:placeholder>
                <w:temporary/>
                <w:showingPlcHdr/>
                <w15:appearance w15:val="hidden"/>
              </w:sdtPr>
              <w:sdtContent>
                <w:r w:rsidR="00A705FC" w:rsidRPr="00CC2381">
                  <w:t>EMAIL</w:t>
                </w:r>
              </w:sdtContent>
            </w:sdt>
          </w:p>
          <w:p w14:paraId="17001A66" w14:textId="1FB8F086" w:rsidR="00A705FC" w:rsidRPr="0070340F" w:rsidRDefault="00A705FC" w:rsidP="00A705FC">
            <w:r>
              <w:t>artyom</w:t>
            </w:r>
            <w:r>
              <w:softHyphen/>
            </w:r>
            <w:r>
              <w:softHyphen/>
              <w:t>_anatolich@mail.ru</w:t>
            </w:r>
          </w:p>
          <w:p w14:paraId="3AAF4A9A" w14:textId="77777777" w:rsidR="00A705FC" w:rsidRPr="00CB0055" w:rsidRDefault="00000000" w:rsidP="00A705FC">
            <w:pPr>
              <w:pStyle w:val="3"/>
            </w:pPr>
            <w:sdt>
              <w:sdtPr>
                <w:id w:val="1835644801"/>
                <w:placeholder>
                  <w:docPart w:val="6F01664217B847B9AF2D959AAF5595E7"/>
                </w:placeholder>
                <w:temporary/>
                <w:showingPlcHdr/>
                <w15:appearance w15:val="hidden"/>
              </w:sdtPr>
              <w:sdtContent>
                <w:r w:rsidR="00A705FC">
                  <w:t>activities and interests</w:t>
                </w:r>
              </w:sdtContent>
            </w:sdt>
          </w:p>
          <w:p w14:paraId="2DC69577" w14:textId="0C68958E" w:rsidR="00A705FC" w:rsidRPr="00C3531A" w:rsidRDefault="00A705FC" w:rsidP="00A705FC">
            <w:r>
              <w:t>G</w:t>
            </w:r>
            <w:r w:rsidRPr="00C3531A">
              <w:t>ym</w:t>
            </w:r>
          </w:p>
          <w:p w14:paraId="7CDA6731" w14:textId="1DD11950" w:rsidR="00A705FC" w:rsidRPr="00C3531A" w:rsidRDefault="00A705FC" w:rsidP="00A705FC">
            <w:r>
              <w:t>T</w:t>
            </w:r>
            <w:r w:rsidRPr="00C3531A">
              <w:t>ravel</w:t>
            </w:r>
          </w:p>
          <w:p w14:paraId="15D10A9B" w14:textId="77777777" w:rsidR="00A705FC" w:rsidRPr="00C3531A" w:rsidRDefault="00A705FC" w:rsidP="00A705FC">
            <w:r>
              <w:t>B</w:t>
            </w:r>
            <w:r w:rsidRPr="00C3531A">
              <w:t>ooks</w:t>
            </w:r>
          </w:p>
          <w:p w14:paraId="3318E843" w14:textId="07AFED6D" w:rsidR="00A705FC" w:rsidRPr="00C3531A" w:rsidRDefault="00A705FC" w:rsidP="00A705FC">
            <w:r>
              <w:t>N</w:t>
            </w:r>
            <w:r w:rsidRPr="00C3531A">
              <w:t>ew knowledge</w:t>
            </w:r>
          </w:p>
        </w:tc>
        <w:tc>
          <w:tcPr>
            <w:tcW w:w="650" w:type="dxa"/>
          </w:tcPr>
          <w:p w14:paraId="5D93340C" w14:textId="77777777" w:rsidR="00A705FC" w:rsidRDefault="00A705FC" w:rsidP="00A705FC">
            <w:pPr>
              <w:tabs>
                <w:tab w:val="left" w:pos="990"/>
              </w:tabs>
            </w:pPr>
          </w:p>
        </w:tc>
        <w:tc>
          <w:tcPr>
            <w:tcW w:w="6547" w:type="dxa"/>
          </w:tcPr>
          <w:p w14:paraId="4BD670B6" w14:textId="77777777" w:rsidR="00A705FC" w:rsidRPr="00E55CF2" w:rsidRDefault="00A705FC" w:rsidP="00A705FC"/>
          <w:p w14:paraId="24208171" w14:textId="21495DBB" w:rsidR="00A705FC" w:rsidRPr="00A705FC" w:rsidRDefault="00A705FC" w:rsidP="00A705FC">
            <w:pPr>
              <w:pStyle w:val="2"/>
              <w:rPr>
                <w:b w:val="0"/>
                <w:bCs w:val="0"/>
                <w:sz w:val="56"/>
                <w:szCs w:val="56"/>
              </w:rPr>
            </w:pPr>
            <w:r w:rsidRPr="00A705FC">
              <w:rPr>
                <w:b w:val="0"/>
                <w:bCs w:val="0"/>
                <w:sz w:val="56"/>
                <w:szCs w:val="56"/>
              </w:rPr>
              <w:t>Artyom Dashkevich</w:t>
            </w:r>
          </w:p>
          <w:p w14:paraId="48FF15C6" w14:textId="77777777" w:rsidR="00A705FC" w:rsidRDefault="00A705FC" w:rsidP="00A705FC">
            <w:pPr>
              <w:pStyle w:val="2"/>
            </w:pPr>
          </w:p>
          <w:p w14:paraId="574D741E" w14:textId="77777777" w:rsidR="00A705FC" w:rsidRDefault="00A705FC" w:rsidP="00A705FC">
            <w:pPr>
              <w:pStyle w:val="2"/>
            </w:pPr>
          </w:p>
          <w:p w14:paraId="73409BCE" w14:textId="7CAEC1CB" w:rsidR="00A705FC" w:rsidRDefault="00000000" w:rsidP="00A705FC">
            <w:pPr>
              <w:pStyle w:val="2"/>
            </w:pPr>
            <w:sdt>
              <w:sdtPr>
                <w:id w:val="1001553383"/>
                <w:placeholder>
                  <w:docPart w:val="D4EBB796DA494E428130CF135DBD3FF4"/>
                </w:placeholder>
                <w:temporary/>
                <w:showingPlcHdr/>
                <w15:appearance w15:val="hidden"/>
              </w:sdtPr>
              <w:sdtContent>
                <w:r w:rsidR="00A705FC" w:rsidRPr="00036450">
                  <w:t>WORK EXPERIENCE</w:t>
                </w:r>
              </w:sdtContent>
            </w:sdt>
          </w:p>
          <w:p w14:paraId="71A8C960" w14:textId="77777777" w:rsidR="00A705FC" w:rsidRPr="00986F0C" w:rsidRDefault="00A705FC" w:rsidP="00A705FC">
            <w:pPr>
              <w:pStyle w:val="a7"/>
              <w:rPr>
                <w:b/>
                <w:bCs/>
              </w:rPr>
            </w:pPr>
            <w:r w:rsidRPr="00986F0C">
              <w:rPr>
                <w:b/>
                <w:bCs/>
              </w:rPr>
              <w:t xml:space="preserve">Safe roads of Belarus  </w:t>
            </w:r>
          </w:p>
          <w:p w14:paraId="73424F0C" w14:textId="2A7A4626" w:rsidR="00A705FC" w:rsidRPr="00135858" w:rsidRDefault="00A705FC" w:rsidP="00A705FC">
            <w:pPr>
              <w:pStyle w:val="a7"/>
              <w:rPr>
                <w:b/>
                <w:bCs/>
              </w:rPr>
            </w:pPr>
            <w:r w:rsidRPr="00986F0C">
              <w:rPr>
                <w:b/>
                <w:bCs/>
              </w:rPr>
              <w:t xml:space="preserve">2018- </w:t>
            </w:r>
            <w:r w:rsidRPr="00135858">
              <w:rPr>
                <w:b/>
                <w:bCs/>
              </w:rPr>
              <w:t>2024</w:t>
            </w:r>
          </w:p>
          <w:p w14:paraId="06DFC10B" w14:textId="40662B77" w:rsidR="00A705FC" w:rsidRDefault="00A705FC" w:rsidP="00A705FC">
            <w:pPr>
              <w:pStyle w:val="a7"/>
            </w:pPr>
            <w:r>
              <w:t xml:space="preserve">     </w:t>
            </w:r>
            <w:r w:rsidRPr="00927B27">
              <w:t>Avoiding traffic accidents, reducing the severity of their consequences. The reflecting the degree of protection of its participants from road accidents and their consequences</w:t>
            </w:r>
            <w:r>
              <w:t>.</w:t>
            </w:r>
          </w:p>
          <w:p w14:paraId="2A9E46E1" w14:textId="77777777" w:rsidR="00A705FC" w:rsidRPr="00927B27" w:rsidRDefault="00A705FC" w:rsidP="00A705FC"/>
          <w:p w14:paraId="3C5EDC57" w14:textId="235CAB83" w:rsidR="00A705FC" w:rsidRDefault="00A705FC" w:rsidP="00A705FC">
            <w:pPr>
              <w:pStyle w:val="a7"/>
            </w:pPr>
            <w:r>
              <w:t>• Perform other duties as assigned;</w:t>
            </w:r>
          </w:p>
          <w:p w14:paraId="5F8849CA" w14:textId="72312D34" w:rsidR="00A705FC" w:rsidRDefault="00A705FC" w:rsidP="00A705FC">
            <w:pPr>
              <w:pStyle w:val="a7"/>
            </w:pPr>
            <w:r>
              <w:t>• Communicate with people;</w:t>
            </w:r>
          </w:p>
          <w:p w14:paraId="6F536924" w14:textId="6BAA7952" w:rsidR="00A705FC" w:rsidRDefault="00A705FC" w:rsidP="00A705FC">
            <w:pPr>
              <w:pStyle w:val="a7"/>
            </w:pPr>
            <w:r>
              <w:t>• I work with different programs Excel, Word, Power Point, databases.</w:t>
            </w:r>
          </w:p>
          <w:p w14:paraId="05FD3E9F" w14:textId="5F5808BD" w:rsidR="00A705FC" w:rsidRDefault="00A705FC" w:rsidP="00A705FC"/>
          <w:p w14:paraId="5017542A" w14:textId="77777777" w:rsidR="00A705FC" w:rsidRPr="00986F0C" w:rsidRDefault="00A705FC" w:rsidP="00A705FC">
            <w:pPr>
              <w:pStyle w:val="4"/>
              <w:rPr>
                <w:b w:val="0"/>
                <w:bCs/>
              </w:rPr>
            </w:pPr>
          </w:p>
          <w:p w14:paraId="2A04B9CF" w14:textId="77777777" w:rsidR="00A705FC" w:rsidRDefault="00A705FC" w:rsidP="00A705FC">
            <w:pPr>
              <w:pStyle w:val="4"/>
            </w:pPr>
            <w:r>
              <w:t>IT-Academy</w:t>
            </w:r>
          </w:p>
          <w:p w14:paraId="1258F8EB" w14:textId="5F28CEB6" w:rsidR="00A705FC" w:rsidRDefault="00A705FC" w:rsidP="00A705FC">
            <w:pPr>
              <w:pStyle w:val="4"/>
            </w:pPr>
            <w:r>
              <w:t>01.03.2022-01.07.2022</w:t>
            </w:r>
          </w:p>
          <w:p w14:paraId="65FE7897" w14:textId="20EE846A" w:rsidR="00A705FC" w:rsidRDefault="00A705FC" w:rsidP="00A705FC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 xml:space="preserve">  Business analysis for IT  136 academic hours</w:t>
            </w:r>
          </w:p>
          <w:p w14:paraId="399BC508" w14:textId="2201E27B" w:rsidR="00A705FC" w:rsidRDefault="00A705FC" w:rsidP="00A705FC">
            <w:pPr>
              <w:rPr>
                <w:rFonts w:cs="Segoe UI"/>
                <w:shd w:val="clear" w:color="auto" w:fill="FFFFFF"/>
              </w:rPr>
            </w:pPr>
          </w:p>
          <w:p w14:paraId="3D5A5B54" w14:textId="1CEED952" w:rsidR="00A705FC" w:rsidRPr="000553C6" w:rsidRDefault="00A705FC" w:rsidP="00A705FC">
            <w:pPr>
              <w:rPr>
                <w:rFonts w:cs="Segoe UI"/>
                <w:shd w:val="clear" w:color="auto" w:fill="FFFFFF"/>
              </w:rPr>
            </w:pPr>
            <w:r w:rsidRPr="00927B27">
              <w:rPr>
                <w:rFonts w:cs="Segoe UI"/>
                <w:shd w:val="clear" w:color="auto" w:fill="FFFFFF"/>
              </w:rPr>
              <w:t>•</w:t>
            </w:r>
            <w:r>
              <w:rPr>
                <w:rFonts w:cs="Segoe UI"/>
                <w:shd w:val="clear" w:color="auto" w:fill="FFFFFF"/>
              </w:rPr>
              <w:t xml:space="preserve"> </w:t>
            </w:r>
            <w:r w:rsidRPr="000553C6">
              <w:rPr>
                <w:rFonts w:cs="Segoe UI"/>
                <w:shd w:val="clear" w:color="auto" w:fill="FFFFFF"/>
              </w:rPr>
              <w:t>Vision and Scope;</w:t>
            </w:r>
          </w:p>
          <w:p w14:paraId="6AC96D80" w14:textId="6E652726" w:rsidR="00A705FC" w:rsidRPr="00E55CF2" w:rsidRDefault="00A705FC" w:rsidP="00A705FC">
            <w:pPr>
              <w:rPr>
                <w:sz w:val="14"/>
                <w:szCs w:val="14"/>
              </w:rPr>
            </w:pPr>
            <w:r w:rsidRPr="00927B27">
              <w:rPr>
                <w:rFonts w:cs="Segoe UI"/>
                <w:shd w:val="clear" w:color="auto" w:fill="FFFFFF"/>
              </w:rPr>
              <w:t>• Prototyping (Axure BP);</w:t>
            </w:r>
            <w:r w:rsidRPr="00927B27">
              <w:rPr>
                <w:rFonts w:cs="Segoe UI"/>
              </w:rPr>
              <w:br/>
            </w:r>
            <w:r w:rsidRPr="00927B27">
              <w:rPr>
                <w:rFonts w:cs="Segoe UI"/>
                <w:shd w:val="clear" w:color="auto" w:fill="FFFFFF"/>
              </w:rPr>
              <w:t>• Modelling (Mind Map, Use Case Diagram, UML, BPML);</w:t>
            </w:r>
          </w:p>
          <w:p w14:paraId="7D11FD24" w14:textId="77777777" w:rsidR="00A705FC" w:rsidRDefault="00000000" w:rsidP="00A705FC">
            <w:pPr>
              <w:pStyle w:val="2"/>
            </w:pPr>
            <w:sdt>
              <w:sdtPr>
                <w:id w:val="-1447144958"/>
                <w:placeholder>
                  <w:docPart w:val="9CCC72234DED47A29F82AB47A9B3877E"/>
                </w:placeholder>
                <w:temporary/>
                <w:showingPlcHdr/>
                <w15:appearance w15:val="hidden"/>
              </w:sdtPr>
              <w:sdtContent>
                <w:r w:rsidR="00A705FC" w:rsidRPr="00036450">
                  <w:t>EDUCATION</w:t>
                </w:r>
              </w:sdtContent>
            </w:sdt>
          </w:p>
          <w:p w14:paraId="35C7932D" w14:textId="4ED66C9F" w:rsidR="00A705FC" w:rsidRDefault="00A705FC" w:rsidP="00A705FC">
            <w:pPr>
              <w:pStyle w:val="4"/>
            </w:pPr>
            <w:bookmarkStart w:id="0" w:name="Streamline"/>
            <w:r>
              <w:t xml:space="preserve">STREAMLINE </w:t>
            </w:r>
          </w:p>
          <w:bookmarkEnd w:id="0"/>
          <w:p w14:paraId="1638CFF2" w14:textId="09ED6E8A" w:rsidR="00A705FC" w:rsidRPr="00342747" w:rsidRDefault="00A705FC" w:rsidP="00A705FC">
            <w:pPr>
              <w:rPr>
                <w:b/>
                <w:bCs/>
              </w:rPr>
            </w:pPr>
            <w:r w:rsidRPr="00342747">
              <w:rPr>
                <w:b/>
                <w:bCs/>
              </w:rPr>
              <w:t>01.1</w:t>
            </w:r>
            <w:r w:rsidRPr="00E55CF2">
              <w:rPr>
                <w:b/>
                <w:bCs/>
              </w:rPr>
              <w:t>1</w:t>
            </w:r>
            <w:r w:rsidRPr="00342747">
              <w:rPr>
                <w:b/>
                <w:bCs/>
              </w:rPr>
              <w:t>.2022-19.07.2023</w:t>
            </w:r>
          </w:p>
          <w:p w14:paraId="5F8A1448" w14:textId="0D151D65" w:rsidR="00A705FC" w:rsidRPr="00342747" w:rsidRDefault="00A705FC" w:rsidP="00A705FC">
            <w:r>
              <w:t xml:space="preserve">  Attended a 160-hour General English Course and based on the performance results has been awarded Pre-Intermediate (A2+) level*</w:t>
            </w:r>
          </w:p>
          <w:p w14:paraId="14BA0B9E" w14:textId="77777777" w:rsidR="00A705FC" w:rsidRPr="00342747" w:rsidRDefault="00A705FC" w:rsidP="00A705FC">
            <w:pPr>
              <w:pStyle w:val="4"/>
            </w:pPr>
          </w:p>
          <w:p w14:paraId="65D638B5" w14:textId="4465E975" w:rsidR="00A705FC" w:rsidRPr="00342747" w:rsidRDefault="00A705FC" w:rsidP="00A705FC">
            <w:pPr>
              <w:pStyle w:val="4"/>
            </w:pPr>
            <w:r>
              <w:t xml:space="preserve">BELARUSIAN NATIONAL TECHNICAL UNIVERSITY </w:t>
            </w:r>
          </w:p>
          <w:p w14:paraId="664A7196" w14:textId="0725DC84" w:rsidR="00A705FC" w:rsidRDefault="00A705FC" w:rsidP="00A705FC">
            <w:pPr>
              <w:pStyle w:val="4"/>
            </w:pPr>
            <w:r>
              <w:t>2017-2023</w:t>
            </w:r>
          </w:p>
          <w:p w14:paraId="50F46EAB" w14:textId="39C92FEB" w:rsidR="00A705FC" w:rsidRPr="00986F0C" w:rsidRDefault="00A705FC" w:rsidP="00A705FC">
            <w:pPr>
              <w:pStyle w:val="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986F0C">
              <w:rPr>
                <w:b w:val="0"/>
                <w:bCs/>
              </w:rPr>
              <w:t>Faculty of Energy (EF); Specialty: Economics and organization of production (energy).</w:t>
            </w:r>
          </w:p>
          <w:p w14:paraId="4C467488" w14:textId="77777777" w:rsidR="00A705FC" w:rsidRPr="00986F0C" w:rsidRDefault="00A705FC" w:rsidP="00A705FC">
            <w:pPr>
              <w:pStyle w:val="4"/>
              <w:rPr>
                <w:b w:val="0"/>
                <w:bCs/>
              </w:rPr>
            </w:pPr>
          </w:p>
          <w:p w14:paraId="45F15A26" w14:textId="77777777" w:rsidR="00A705FC" w:rsidRDefault="00A705FC" w:rsidP="00A705FC">
            <w:pPr>
              <w:pStyle w:val="4"/>
            </w:pPr>
            <w:bookmarkStart w:id="1" w:name="academy"/>
            <w:r>
              <w:t>IT-Academy</w:t>
            </w:r>
          </w:p>
          <w:bookmarkEnd w:id="1"/>
          <w:p w14:paraId="571C4E5A" w14:textId="77777777" w:rsidR="00A705FC" w:rsidRDefault="00A705FC" w:rsidP="00A705FC">
            <w:pPr>
              <w:pStyle w:val="4"/>
            </w:pPr>
            <w:r>
              <w:t>01.03.2022-01.07.2022</w:t>
            </w:r>
          </w:p>
          <w:p w14:paraId="14E455B9" w14:textId="25FE4596" w:rsidR="00A705FC" w:rsidRPr="00986F0C" w:rsidRDefault="00A705FC" w:rsidP="00A705FC">
            <w:pPr>
              <w:pStyle w:val="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986F0C">
              <w:rPr>
                <w:b w:val="0"/>
                <w:bCs/>
              </w:rPr>
              <w:t>Completed Business Analysis courses in software development.</w:t>
            </w:r>
          </w:p>
          <w:p w14:paraId="53FBE885" w14:textId="244BF19E" w:rsidR="00A705FC" w:rsidRPr="001D579C" w:rsidRDefault="00000000" w:rsidP="00A705FC">
            <w:pPr>
              <w:pStyle w:val="2"/>
            </w:pPr>
            <w:sdt>
              <w:sdtPr>
                <w:id w:val="1047328981"/>
                <w:placeholder>
                  <w:docPart w:val="1A1562F2810543F08C8974C102AA3456"/>
                </w:placeholder>
                <w:temporary/>
                <w:showingPlcHdr/>
                <w15:appearance w15:val="hidden"/>
              </w:sdtPr>
              <w:sdtContent>
                <w:r w:rsidR="00A705FC">
                  <w:t>key skills and characteristics</w:t>
                </w:r>
              </w:sdtContent>
            </w:sdt>
          </w:p>
          <w:p w14:paraId="4791BD6B" w14:textId="77777777" w:rsidR="00A705FC" w:rsidRDefault="00A705FC" w:rsidP="00A705FC">
            <w:pPr>
              <w:pStyle w:val="a"/>
            </w:pPr>
            <w:r w:rsidRPr="00225451">
              <w:t>SWOT Analysis</w:t>
            </w:r>
          </w:p>
          <w:p w14:paraId="4F8845C0" w14:textId="77E83338" w:rsidR="00A705FC" w:rsidRDefault="00A705FC" w:rsidP="00A705FC">
            <w:pPr>
              <w:pStyle w:val="a"/>
            </w:pPr>
            <w:r w:rsidRPr="00225451">
              <w:t>Creative Thinking</w:t>
            </w:r>
          </w:p>
          <w:p w14:paraId="20BBC7B7" w14:textId="77777777" w:rsidR="00A705FC" w:rsidRDefault="00A705FC" w:rsidP="00A705FC">
            <w:pPr>
              <w:pStyle w:val="a"/>
            </w:pPr>
            <w:r>
              <w:t>Honest</w:t>
            </w:r>
          </w:p>
          <w:p w14:paraId="47668F1D" w14:textId="77777777" w:rsidR="00A705FC" w:rsidRDefault="00A705FC" w:rsidP="00A705FC">
            <w:pPr>
              <w:pStyle w:val="a"/>
            </w:pPr>
            <w:r>
              <w:t>R</w:t>
            </w:r>
            <w:r w:rsidRPr="00225451">
              <w:t>esponsible</w:t>
            </w:r>
          </w:p>
          <w:p w14:paraId="35EF86AA" w14:textId="77777777" w:rsidR="00A705FC" w:rsidRDefault="00A705FC" w:rsidP="00A705FC">
            <w:pPr>
              <w:pStyle w:val="a"/>
            </w:pPr>
            <w:r>
              <w:t>P</w:t>
            </w:r>
            <w:r w:rsidRPr="00225451">
              <w:t>roblem solving</w:t>
            </w:r>
          </w:p>
          <w:p w14:paraId="43FF93A5" w14:textId="179769C5" w:rsidR="00A705FC" w:rsidRPr="00094FD6" w:rsidRDefault="00A705FC" w:rsidP="00A705FC">
            <w:pPr>
              <w:pStyle w:val="a"/>
            </w:pPr>
            <w:r>
              <w:t>F</w:t>
            </w:r>
            <w:r w:rsidRPr="00F96EB7">
              <w:t>lexibility</w:t>
            </w:r>
          </w:p>
        </w:tc>
      </w:tr>
    </w:tbl>
    <w:p w14:paraId="4B396350" w14:textId="77777777" w:rsidR="00C431C5" w:rsidRDefault="00C431C5" w:rsidP="000C45FF">
      <w:pPr>
        <w:tabs>
          <w:tab w:val="left" w:pos="990"/>
        </w:tabs>
      </w:pPr>
    </w:p>
    <w:sectPr w:rsidR="00C431C5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4E421" w14:textId="77777777" w:rsidR="00A12480" w:rsidRDefault="00A12480" w:rsidP="000C45FF">
      <w:r>
        <w:separator/>
      </w:r>
    </w:p>
  </w:endnote>
  <w:endnote w:type="continuationSeparator" w:id="0">
    <w:p w14:paraId="5053F827" w14:textId="77777777" w:rsidR="00A12480" w:rsidRDefault="00A1248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D88DD" w14:textId="77777777" w:rsidR="00A12480" w:rsidRDefault="00A12480" w:rsidP="000C45FF">
      <w:r>
        <w:separator/>
      </w:r>
    </w:p>
  </w:footnote>
  <w:footnote w:type="continuationSeparator" w:id="0">
    <w:p w14:paraId="6125EA3B" w14:textId="77777777" w:rsidR="00A12480" w:rsidRDefault="00A1248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EF71" w14:textId="77777777" w:rsidR="000C45FF" w:rsidRDefault="000C45FF">
    <w:pPr>
      <w:pStyle w:val="a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2FEE8F" wp14:editId="5ADFCE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DE3"/>
    <w:multiLevelType w:val="multilevel"/>
    <w:tmpl w:val="6C8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72368535">
    <w:abstractNumId w:val="1"/>
  </w:num>
  <w:num w:numId="2" w16cid:durableId="115121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5"/>
    <w:rsid w:val="000041C4"/>
    <w:rsid w:val="00036450"/>
    <w:rsid w:val="000553C6"/>
    <w:rsid w:val="00094499"/>
    <w:rsid w:val="00094FD6"/>
    <w:rsid w:val="00096D1F"/>
    <w:rsid w:val="000C45FF"/>
    <w:rsid w:val="000E3FD1"/>
    <w:rsid w:val="00112054"/>
    <w:rsid w:val="00135858"/>
    <w:rsid w:val="001525E1"/>
    <w:rsid w:val="001671F6"/>
    <w:rsid w:val="00180329"/>
    <w:rsid w:val="0019001F"/>
    <w:rsid w:val="001A6D5E"/>
    <w:rsid w:val="001A74A5"/>
    <w:rsid w:val="001B2ABD"/>
    <w:rsid w:val="001C1D8F"/>
    <w:rsid w:val="001D579C"/>
    <w:rsid w:val="001E0391"/>
    <w:rsid w:val="001E1759"/>
    <w:rsid w:val="001F1ECC"/>
    <w:rsid w:val="00225451"/>
    <w:rsid w:val="002400EB"/>
    <w:rsid w:val="0024035C"/>
    <w:rsid w:val="00256CF7"/>
    <w:rsid w:val="00281FD5"/>
    <w:rsid w:val="002B7CF1"/>
    <w:rsid w:val="0030481B"/>
    <w:rsid w:val="00311F9F"/>
    <w:rsid w:val="003156FC"/>
    <w:rsid w:val="003254B5"/>
    <w:rsid w:val="00342747"/>
    <w:rsid w:val="0037121F"/>
    <w:rsid w:val="00385167"/>
    <w:rsid w:val="003A6B7D"/>
    <w:rsid w:val="003B06CA"/>
    <w:rsid w:val="003D6285"/>
    <w:rsid w:val="003E6664"/>
    <w:rsid w:val="004071FC"/>
    <w:rsid w:val="00445947"/>
    <w:rsid w:val="004813B3"/>
    <w:rsid w:val="00495FC9"/>
    <w:rsid w:val="00496591"/>
    <w:rsid w:val="004C63E4"/>
    <w:rsid w:val="004D3011"/>
    <w:rsid w:val="00516279"/>
    <w:rsid w:val="0052113A"/>
    <w:rsid w:val="005262AC"/>
    <w:rsid w:val="00573B05"/>
    <w:rsid w:val="005A4EA1"/>
    <w:rsid w:val="005E39D5"/>
    <w:rsid w:val="00600670"/>
    <w:rsid w:val="00607432"/>
    <w:rsid w:val="00616E38"/>
    <w:rsid w:val="0062123A"/>
    <w:rsid w:val="00640F7E"/>
    <w:rsid w:val="00646E75"/>
    <w:rsid w:val="006771D0"/>
    <w:rsid w:val="00692F9C"/>
    <w:rsid w:val="006C1D9D"/>
    <w:rsid w:val="006D2D99"/>
    <w:rsid w:val="006E088D"/>
    <w:rsid w:val="006F53C7"/>
    <w:rsid w:val="0070340F"/>
    <w:rsid w:val="00715FCB"/>
    <w:rsid w:val="00743101"/>
    <w:rsid w:val="00766E18"/>
    <w:rsid w:val="007775E1"/>
    <w:rsid w:val="007867A0"/>
    <w:rsid w:val="007927F5"/>
    <w:rsid w:val="00802CA0"/>
    <w:rsid w:val="00807C53"/>
    <w:rsid w:val="00812278"/>
    <w:rsid w:val="008D7080"/>
    <w:rsid w:val="00912DB7"/>
    <w:rsid w:val="009260CD"/>
    <w:rsid w:val="00927B27"/>
    <w:rsid w:val="00952C25"/>
    <w:rsid w:val="00952EAC"/>
    <w:rsid w:val="00977DB4"/>
    <w:rsid w:val="00986F0C"/>
    <w:rsid w:val="009B539F"/>
    <w:rsid w:val="009D75AC"/>
    <w:rsid w:val="00A12480"/>
    <w:rsid w:val="00A2118D"/>
    <w:rsid w:val="00A40869"/>
    <w:rsid w:val="00A554A4"/>
    <w:rsid w:val="00A705FC"/>
    <w:rsid w:val="00AD76E2"/>
    <w:rsid w:val="00AF6D44"/>
    <w:rsid w:val="00B20152"/>
    <w:rsid w:val="00B26DDD"/>
    <w:rsid w:val="00B359E4"/>
    <w:rsid w:val="00B45372"/>
    <w:rsid w:val="00B57D98"/>
    <w:rsid w:val="00B70850"/>
    <w:rsid w:val="00BE0445"/>
    <w:rsid w:val="00BE2258"/>
    <w:rsid w:val="00C039FE"/>
    <w:rsid w:val="00C066B6"/>
    <w:rsid w:val="00C3531A"/>
    <w:rsid w:val="00C37BA1"/>
    <w:rsid w:val="00C431C5"/>
    <w:rsid w:val="00C4674C"/>
    <w:rsid w:val="00C506CF"/>
    <w:rsid w:val="00C547D5"/>
    <w:rsid w:val="00C72662"/>
    <w:rsid w:val="00C72BED"/>
    <w:rsid w:val="00C80811"/>
    <w:rsid w:val="00C9578B"/>
    <w:rsid w:val="00CB0055"/>
    <w:rsid w:val="00CC2381"/>
    <w:rsid w:val="00D0434A"/>
    <w:rsid w:val="00D2522B"/>
    <w:rsid w:val="00D275AE"/>
    <w:rsid w:val="00D33056"/>
    <w:rsid w:val="00D422DE"/>
    <w:rsid w:val="00D5459D"/>
    <w:rsid w:val="00D856F8"/>
    <w:rsid w:val="00D94A86"/>
    <w:rsid w:val="00DA1F4D"/>
    <w:rsid w:val="00DD070C"/>
    <w:rsid w:val="00DD172A"/>
    <w:rsid w:val="00E15CD7"/>
    <w:rsid w:val="00E25A26"/>
    <w:rsid w:val="00E4381A"/>
    <w:rsid w:val="00E55CF2"/>
    <w:rsid w:val="00E55D74"/>
    <w:rsid w:val="00E80175"/>
    <w:rsid w:val="00ED11F7"/>
    <w:rsid w:val="00F05EDE"/>
    <w:rsid w:val="00F364A3"/>
    <w:rsid w:val="00F502AC"/>
    <w:rsid w:val="00F60274"/>
    <w:rsid w:val="00F77FB9"/>
    <w:rsid w:val="00F96EB7"/>
    <w:rsid w:val="00FB068F"/>
    <w:rsid w:val="00F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7C3E0"/>
  <w14:defaultImageDpi w14:val="32767"/>
  <w15:chartTrackingRefBased/>
  <w15:docId w15:val="{1DF3EB61-6D21-4C08-AA23-9FF3D830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0">
    <w:name w:val="Normal"/>
    <w:qFormat/>
    <w:rsid w:val="00AF6D44"/>
  </w:style>
  <w:style w:type="paragraph" w:styleId="1">
    <w:name w:val="heading 1"/>
    <w:basedOn w:val="a0"/>
    <w:next w:val="a0"/>
    <w:link w:val="10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4">
    <w:name w:val="heading 4"/>
    <w:basedOn w:val="a0"/>
    <w:next w:val="a0"/>
    <w:link w:val="40"/>
    <w:uiPriority w:val="9"/>
    <w:qFormat/>
    <w:rsid w:val="00B359E4"/>
    <w:pPr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5">
    <w:name w:val="Заголовок Знак"/>
    <w:basedOn w:val="a1"/>
    <w:link w:val="a4"/>
    <w:uiPriority w:val="10"/>
    <w:rsid w:val="001B2ABD"/>
    <w:rPr>
      <w:caps/>
      <w:color w:val="000000" w:themeColor="text1"/>
      <w:sz w:val="96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qFormat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unhideWhenUsed/>
    <w:rsid w:val="00281FD5"/>
    <w:rPr>
      <w:color w:val="B85A22" w:themeColor="accent2" w:themeShade="BF"/>
      <w:u w:val="single"/>
    </w:rPr>
  </w:style>
  <w:style w:type="character" w:styleId="aa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0C45FF"/>
    <w:rPr>
      <w:sz w:val="22"/>
      <w:szCs w:val="22"/>
    </w:rPr>
  </w:style>
  <w:style w:type="paragraph" w:styleId="ad">
    <w:name w:val="footer"/>
    <w:basedOn w:val="a0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0C45FF"/>
    <w:rPr>
      <w:sz w:val="22"/>
      <w:szCs w:val="22"/>
    </w:rPr>
  </w:style>
  <w:style w:type="table" w:styleId="af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1B2ABD"/>
    <w:rPr>
      <w:color w:val="808080"/>
    </w:rPr>
  </w:style>
  <w:style w:type="paragraph" w:styleId="af1">
    <w:name w:val="Subtitle"/>
    <w:basedOn w:val="a0"/>
    <w:next w:val="a0"/>
    <w:link w:val="af2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2">
    <w:name w:val="Подзаголовок Знак"/>
    <w:basedOn w:val="a1"/>
    <w:link w:val="af1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40">
    <w:name w:val="Заголовок 4 Знак"/>
    <w:basedOn w:val="a1"/>
    <w:link w:val="4"/>
    <w:uiPriority w:val="9"/>
    <w:rsid w:val="00B359E4"/>
    <w:rPr>
      <w:b/>
      <w:sz w:val="18"/>
      <w:szCs w:val="22"/>
    </w:rPr>
  </w:style>
  <w:style w:type="paragraph" w:styleId="a">
    <w:name w:val="List Bullet"/>
    <w:basedOn w:val="a0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af3">
    <w:name w:val="No Spacing"/>
    <w:uiPriority w:val="1"/>
    <w:rsid w:val="000041C4"/>
    <w:rPr>
      <w:szCs w:val="22"/>
    </w:rPr>
  </w:style>
  <w:style w:type="character" w:styleId="af4">
    <w:name w:val="FollowedHyperlink"/>
    <w:basedOn w:val="a1"/>
    <w:uiPriority w:val="99"/>
    <w:semiHidden/>
    <w:unhideWhenUsed/>
    <w:rsid w:val="00CC238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tyomDashkevi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tyom-dashkevich-010728233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10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2AE7B2EB8D4E66A61C86B72AE95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2E66EE-4142-4EE3-90C1-2A3CF2111638}"/>
      </w:docPartPr>
      <w:docPartBody>
        <w:p w:rsidR="00D231C3" w:rsidRDefault="00C85AC2" w:rsidP="00C85AC2">
          <w:pPr>
            <w:pStyle w:val="8A2AE7B2EB8D4E66A61C86B72AE9572E"/>
          </w:pPr>
          <w:r w:rsidRPr="00D5459D">
            <w:t>Profile</w:t>
          </w:r>
        </w:p>
      </w:docPartBody>
    </w:docPart>
    <w:docPart>
      <w:docPartPr>
        <w:name w:val="76F2BE1B594D455B81DBD5342D62D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FEB8D8-C74A-44C5-A94D-9E9EC00345A9}"/>
      </w:docPartPr>
      <w:docPartBody>
        <w:p w:rsidR="00D231C3" w:rsidRDefault="00C85AC2" w:rsidP="00C85AC2">
          <w:pPr>
            <w:pStyle w:val="76F2BE1B594D455B81DBD5342D62DB6B"/>
          </w:pPr>
          <w:r w:rsidRPr="00C039FE">
            <w:t>Contact</w:t>
          </w:r>
        </w:p>
      </w:docPartBody>
    </w:docPart>
    <w:docPart>
      <w:docPartPr>
        <w:name w:val="AA6532C4CFAC4E20AD9C115DA5FCEE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36E5B-D34E-41F8-A03B-E9F4EADF81C5}"/>
      </w:docPartPr>
      <w:docPartBody>
        <w:p w:rsidR="00D231C3" w:rsidRDefault="00C85AC2" w:rsidP="00C85AC2">
          <w:pPr>
            <w:pStyle w:val="AA6532C4CFAC4E20AD9C115DA5FCEE5D"/>
          </w:pPr>
          <w:r w:rsidRPr="004D3011">
            <w:t>PHONE:</w:t>
          </w:r>
        </w:p>
      </w:docPartBody>
    </w:docPart>
    <w:docPart>
      <w:docPartPr>
        <w:name w:val="992CEA22F8B94D61BBD394C79DEFE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2393D-48FF-4B8C-8963-25A634D35F9A}"/>
      </w:docPartPr>
      <w:docPartBody>
        <w:p w:rsidR="00D231C3" w:rsidRDefault="00C85AC2" w:rsidP="00C85AC2">
          <w:pPr>
            <w:pStyle w:val="992CEA22F8B94D61BBD394C79DEFED85"/>
          </w:pPr>
          <w:r>
            <w:t>LINKEDIN:</w:t>
          </w:r>
        </w:p>
      </w:docPartBody>
    </w:docPart>
    <w:docPart>
      <w:docPartPr>
        <w:name w:val="BAC499582AFD4717BDEB1F4FCD265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AA72B-328A-4BE6-A5C9-71F549A18CD3}"/>
      </w:docPartPr>
      <w:docPartBody>
        <w:p w:rsidR="00D231C3" w:rsidRDefault="00C85AC2" w:rsidP="00C85AC2">
          <w:pPr>
            <w:pStyle w:val="BAC499582AFD4717BDEB1F4FCD26512C"/>
          </w:pPr>
          <w:r w:rsidRPr="004D3011">
            <w:t>EMAIL</w:t>
          </w:r>
        </w:p>
      </w:docPartBody>
    </w:docPart>
    <w:docPart>
      <w:docPartPr>
        <w:name w:val="6F01664217B847B9AF2D959AAF5595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7D76A-0860-478A-BFF3-60525E6D8AA0}"/>
      </w:docPartPr>
      <w:docPartBody>
        <w:p w:rsidR="00D231C3" w:rsidRDefault="00C85AC2" w:rsidP="00C85AC2">
          <w:pPr>
            <w:pStyle w:val="6F01664217B847B9AF2D959AAF5595E7"/>
          </w:pPr>
          <w:r>
            <w:t>activities and interests</w:t>
          </w:r>
        </w:p>
      </w:docPartBody>
    </w:docPart>
    <w:docPart>
      <w:docPartPr>
        <w:name w:val="D4EBB796DA494E428130CF135DBD3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6BC0AC-E79D-42DA-95DA-93F9D291BE2A}"/>
      </w:docPartPr>
      <w:docPartBody>
        <w:p w:rsidR="00D231C3" w:rsidRDefault="00C85AC2" w:rsidP="00C85AC2">
          <w:pPr>
            <w:pStyle w:val="D4EBB796DA494E428130CF135DBD3FF4"/>
          </w:pPr>
          <w:r w:rsidRPr="00036450">
            <w:t>WORK EXPERIENCE</w:t>
          </w:r>
        </w:p>
      </w:docPartBody>
    </w:docPart>
    <w:docPart>
      <w:docPartPr>
        <w:name w:val="9CCC72234DED47A29F82AB47A9B38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80836F-0FE4-479A-A339-6EC9C7D753F2}"/>
      </w:docPartPr>
      <w:docPartBody>
        <w:p w:rsidR="00D231C3" w:rsidRDefault="00C85AC2" w:rsidP="00C85AC2">
          <w:pPr>
            <w:pStyle w:val="9CCC72234DED47A29F82AB47A9B3877E"/>
          </w:pPr>
          <w:r w:rsidRPr="00036450">
            <w:t>EDUCATION</w:t>
          </w:r>
        </w:p>
      </w:docPartBody>
    </w:docPart>
    <w:docPart>
      <w:docPartPr>
        <w:name w:val="1A1562F2810543F08C8974C102AA34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59C8B-C0C3-4991-B0F3-24E777FE6D0F}"/>
      </w:docPartPr>
      <w:docPartBody>
        <w:p w:rsidR="00D231C3" w:rsidRDefault="00C85AC2" w:rsidP="00C85AC2">
          <w:pPr>
            <w:pStyle w:val="1A1562F2810543F08C8974C102AA3456"/>
          </w:pPr>
          <w:r>
            <w:t>key skills and characteristics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66173455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62"/>
    <w:rsid w:val="00141EA3"/>
    <w:rsid w:val="002F282B"/>
    <w:rsid w:val="003D6285"/>
    <w:rsid w:val="003E6664"/>
    <w:rsid w:val="00464925"/>
    <w:rsid w:val="00673C23"/>
    <w:rsid w:val="00692F9C"/>
    <w:rsid w:val="00A554A4"/>
    <w:rsid w:val="00A80F00"/>
    <w:rsid w:val="00B26DDD"/>
    <w:rsid w:val="00C85AC2"/>
    <w:rsid w:val="00CB2762"/>
    <w:rsid w:val="00D231C3"/>
    <w:rsid w:val="00ED082B"/>
    <w:rsid w:val="00F556CD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Mang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 w:cstheme="minorBidi"/>
      <w:color w:val="595959" w:themeColor="text1" w:themeTint="A6"/>
      <w:sz w:val="18"/>
      <w:szCs w:val="18"/>
      <w:lang w:val="en-US" w:eastAsia="en-US" w:bidi="ar-SA"/>
    </w:rPr>
  </w:style>
  <w:style w:type="paragraph" w:customStyle="1" w:styleId="8A2AE7B2EB8D4E66A61C86B72AE9572E">
    <w:name w:val="8A2AE7B2EB8D4E66A61C86B72AE9572E"/>
    <w:rsid w:val="00C85AC2"/>
    <w:rPr>
      <w:kern w:val="2"/>
      <w14:ligatures w14:val="standardContextual"/>
    </w:rPr>
  </w:style>
  <w:style w:type="paragraph" w:customStyle="1" w:styleId="76F2BE1B594D455B81DBD5342D62DB6B">
    <w:name w:val="76F2BE1B594D455B81DBD5342D62DB6B"/>
    <w:rsid w:val="00C85AC2"/>
    <w:rPr>
      <w:kern w:val="2"/>
      <w14:ligatures w14:val="standardContextual"/>
    </w:rPr>
  </w:style>
  <w:style w:type="paragraph" w:customStyle="1" w:styleId="AA6532C4CFAC4E20AD9C115DA5FCEE5D">
    <w:name w:val="AA6532C4CFAC4E20AD9C115DA5FCEE5D"/>
    <w:rsid w:val="00C85AC2"/>
    <w:rPr>
      <w:kern w:val="2"/>
      <w14:ligatures w14:val="standardContextual"/>
    </w:rPr>
  </w:style>
  <w:style w:type="paragraph" w:customStyle="1" w:styleId="992CEA22F8B94D61BBD394C79DEFED85">
    <w:name w:val="992CEA22F8B94D61BBD394C79DEFED85"/>
    <w:rsid w:val="00C85AC2"/>
    <w:rPr>
      <w:kern w:val="2"/>
      <w14:ligatures w14:val="standardContextual"/>
    </w:rPr>
  </w:style>
  <w:style w:type="paragraph" w:customStyle="1" w:styleId="BAC499582AFD4717BDEB1F4FCD26512C">
    <w:name w:val="BAC499582AFD4717BDEB1F4FCD26512C"/>
    <w:rsid w:val="00C85AC2"/>
    <w:rPr>
      <w:kern w:val="2"/>
      <w14:ligatures w14:val="standardContextual"/>
    </w:rPr>
  </w:style>
  <w:style w:type="paragraph" w:customStyle="1" w:styleId="6F01664217B847B9AF2D959AAF5595E7">
    <w:name w:val="6F01664217B847B9AF2D959AAF5595E7"/>
    <w:rsid w:val="00C85AC2"/>
    <w:rPr>
      <w:kern w:val="2"/>
      <w14:ligatures w14:val="standardContextual"/>
    </w:rPr>
  </w:style>
  <w:style w:type="paragraph" w:customStyle="1" w:styleId="D4EBB796DA494E428130CF135DBD3FF4">
    <w:name w:val="D4EBB796DA494E428130CF135DBD3FF4"/>
    <w:rsid w:val="00C85AC2"/>
    <w:rPr>
      <w:kern w:val="2"/>
      <w14:ligatures w14:val="standardContextual"/>
    </w:rPr>
  </w:style>
  <w:style w:type="paragraph" w:customStyle="1" w:styleId="9CCC72234DED47A29F82AB47A9B3877E">
    <w:name w:val="9CCC72234DED47A29F82AB47A9B3877E"/>
    <w:rsid w:val="00C85AC2"/>
    <w:rPr>
      <w:kern w:val="2"/>
      <w14:ligatures w14:val="standardContextual"/>
    </w:rPr>
  </w:style>
  <w:style w:type="paragraph" w:customStyle="1" w:styleId="1A1562F2810543F08C8974C102AA3456">
    <w:name w:val="1A1562F2810543F08C8974C102AA3456"/>
    <w:rsid w:val="00C85AC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8E7A-0043-456F-A5CB-B610EAE0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gs137 Patio</cp:lastModifiedBy>
  <cp:revision>4</cp:revision>
  <dcterms:created xsi:type="dcterms:W3CDTF">2022-06-03T16:16:00Z</dcterms:created>
  <dcterms:modified xsi:type="dcterms:W3CDTF">2024-08-20T14:59:00Z</dcterms:modified>
</cp:coreProperties>
</file>